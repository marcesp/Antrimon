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0930FB20" w:rsidR="00BE31B8" w:rsidRPr="000B5162" w:rsidRDefault="00BE31B8" w:rsidP="0003772E">
      <w:pPr>
        <w:ind w:left="708" w:hanging="708"/>
        <w:rPr>
          <w:b/>
          <w:bCs/>
          <w:sz w:val="32"/>
        </w:rPr>
      </w:pPr>
      <w:r w:rsidRPr="000B5162">
        <w:rPr>
          <w:b/>
          <w:bCs/>
          <w:sz w:val="32"/>
        </w:rPr>
        <w:fldChar w:fldCharType="begin"/>
      </w:r>
      <w:r w:rsidRPr="000B5162">
        <w:rPr>
          <w:b/>
          <w:bCs/>
          <w:sz w:val="32"/>
        </w:rPr>
        <w:instrText xml:space="preserve"> TITLE  \* MERGEFORMAT </w:instrText>
      </w:r>
      <w:r w:rsidRPr="000B5162">
        <w:rPr>
          <w:b/>
          <w:bCs/>
          <w:sz w:val="32"/>
        </w:rPr>
        <w:fldChar w:fldCharType="separate"/>
      </w:r>
      <w:r w:rsidR="00C75458">
        <w:rPr>
          <w:b/>
          <w:bCs/>
          <w:sz w:val="32"/>
        </w:rPr>
        <w:t>Schnittstelle SAP Testprotokoll</w:t>
      </w:r>
      <w:r w:rsidRPr="000B5162">
        <w:rPr>
          <w:b/>
          <w:bCs/>
          <w:sz w:val="32"/>
        </w:rPr>
        <w:fldChar w:fldCharType="end"/>
      </w:r>
    </w:p>
    <w:p w14:paraId="352DEF7C" w14:textId="77777777" w:rsidR="00BE31B8" w:rsidRPr="000B5162" w:rsidRDefault="00BE31B8" w:rsidP="0003772E">
      <w:pPr>
        <w:ind w:left="708" w:hanging="708"/>
      </w:pPr>
    </w:p>
    <w:p w14:paraId="3E492869" w14:textId="77777777" w:rsidR="00BE31B8" w:rsidRPr="000B5162" w:rsidRDefault="00BE31B8" w:rsidP="0003772E">
      <w:pPr>
        <w:ind w:left="708" w:hanging="708"/>
      </w:pPr>
    </w:p>
    <w:p w14:paraId="78DA55F1" w14:textId="370C16F0" w:rsidR="00C75458"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0B5162">
        <w:fldChar w:fldCharType="begin"/>
      </w:r>
      <w:r w:rsidRPr="000B5162">
        <w:instrText xml:space="preserve"> TOC \o "1-3" \h \z </w:instrText>
      </w:r>
      <w:r w:rsidRPr="000B5162">
        <w:fldChar w:fldCharType="separate"/>
      </w:r>
      <w:hyperlink w:anchor="_Toc124680034" w:history="1">
        <w:r w:rsidR="00C75458" w:rsidRPr="00060F53">
          <w:rPr>
            <w:rStyle w:val="Hyperlink"/>
            <w:noProof/>
          </w:rPr>
          <w:t>1</w:t>
        </w:r>
        <w:r w:rsidR="00C75458">
          <w:rPr>
            <w:rFonts w:asciiTheme="minorHAnsi" w:eastAsiaTheme="minorEastAsia" w:hAnsiTheme="minorHAnsi" w:cstheme="minorBidi"/>
            <w:noProof/>
            <w:sz w:val="22"/>
            <w:szCs w:val="22"/>
            <w:lang w:eastAsia="de-CH"/>
          </w:rPr>
          <w:tab/>
        </w:r>
        <w:r w:rsidR="00C75458" w:rsidRPr="00060F53">
          <w:rPr>
            <w:rStyle w:val="Hyperlink"/>
            <w:noProof/>
          </w:rPr>
          <w:t>Kontakt</w:t>
        </w:r>
        <w:r w:rsidR="00C75458">
          <w:rPr>
            <w:noProof/>
            <w:webHidden/>
          </w:rPr>
          <w:tab/>
        </w:r>
        <w:r w:rsidR="00C75458">
          <w:rPr>
            <w:noProof/>
            <w:webHidden/>
          </w:rPr>
          <w:fldChar w:fldCharType="begin"/>
        </w:r>
        <w:r w:rsidR="00C75458">
          <w:rPr>
            <w:noProof/>
            <w:webHidden/>
          </w:rPr>
          <w:instrText xml:space="preserve"> PAGEREF _Toc124680034 \h </w:instrText>
        </w:r>
        <w:r w:rsidR="00C75458">
          <w:rPr>
            <w:noProof/>
            <w:webHidden/>
          </w:rPr>
        </w:r>
        <w:r w:rsidR="00C75458">
          <w:rPr>
            <w:noProof/>
            <w:webHidden/>
          </w:rPr>
          <w:fldChar w:fldCharType="separate"/>
        </w:r>
        <w:r w:rsidR="00C75458">
          <w:rPr>
            <w:noProof/>
            <w:webHidden/>
          </w:rPr>
          <w:t>2</w:t>
        </w:r>
        <w:r w:rsidR="00C75458">
          <w:rPr>
            <w:noProof/>
            <w:webHidden/>
          </w:rPr>
          <w:fldChar w:fldCharType="end"/>
        </w:r>
      </w:hyperlink>
    </w:p>
    <w:p w14:paraId="59D35818" w14:textId="6B1FEAF8" w:rsidR="005E5FA3" w:rsidRPr="000B5162" w:rsidRDefault="00BE31B8" w:rsidP="0003772E">
      <w:pPr>
        <w:ind w:left="708" w:hanging="708"/>
      </w:pPr>
      <w:r w:rsidRPr="000B5162">
        <w:fldChar w:fldCharType="end"/>
      </w:r>
    </w:p>
    <w:p w14:paraId="1BE76491" w14:textId="77777777" w:rsidR="003F286D" w:rsidRPr="000B5162"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0B5162" w14:paraId="4117B6E0" w14:textId="77777777" w:rsidTr="005A13B2">
        <w:tc>
          <w:tcPr>
            <w:tcW w:w="1271" w:type="dxa"/>
            <w:shd w:val="clear" w:color="auto" w:fill="D9D9D9" w:themeFill="background1" w:themeFillShade="D9"/>
          </w:tcPr>
          <w:p w14:paraId="1709CBF8" w14:textId="77777777" w:rsidR="005A13B2" w:rsidRPr="000B5162" w:rsidRDefault="005A13B2" w:rsidP="000A4CE9">
            <w:pPr>
              <w:rPr>
                <w:b/>
              </w:rPr>
            </w:pPr>
            <w:r>
              <w:rPr>
                <w:b/>
              </w:rPr>
              <w:t>Datum</w:t>
            </w:r>
          </w:p>
        </w:tc>
        <w:tc>
          <w:tcPr>
            <w:tcW w:w="992" w:type="dxa"/>
            <w:shd w:val="clear" w:color="auto" w:fill="D9D9D9" w:themeFill="background1" w:themeFillShade="D9"/>
          </w:tcPr>
          <w:p w14:paraId="6DE2B2E5" w14:textId="77777777" w:rsidR="005A13B2" w:rsidRPr="000B5162" w:rsidRDefault="005A13B2" w:rsidP="000A4CE9">
            <w:pPr>
              <w:rPr>
                <w:b/>
              </w:rPr>
            </w:pPr>
            <w:r>
              <w:rPr>
                <w:b/>
              </w:rPr>
              <w:t>Version</w:t>
            </w:r>
          </w:p>
        </w:tc>
        <w:tc>
          <w:tcPr>
            <w:tcW w:w="993" w:type="dxa"/>
            <w:shd w:val="clear" w:color="auto" w:fill="D9D9D9" w:themeFill="background1" w:themeFillShade="D9"/>
          </w:tcPr>
          <w:p w14:paraId="2CF5F82C" w14:textId="77777777" w:rsidR="005A13B2" w:rsidRDefault="005A13B2" w:rsidP="000A4CE9">
            <w:pPr>
              <w:rPr>
                <w:b/>
              </w:rPr>
            </w:pPr>
            <w:r>
              <w:rPr>
                <w:b/>
              </w:rPr>
              <w:t>Wer</w:t>
            </w:r>
          </w:p>
        </w:tc>
        <w:tc>
          <w:tcPr>
            <w:tcW w:w="6378" w:type="dxa"/>
            <w:shd w:val="clear" w:color="auto" w:fill="D9D9D9" w:themeFill="background1" w:themeFillShade="D9"/>
          </w:tcPr>
          <w:p w14:paraId="733E88EC" w14:textId="77777777" w:rsidR="005A13B2" w:rsidRDefault="005A13B2" w:rsidP="000A4CE9">
            <w:pPr>
              <w:rPr>
                <w:b/>
              </w:rPr>
            </w:pPr>
            <w:r>
              <w:rPr>
                <w:b/>
              </w:rPr>
              <w:t>Was</w:t>
            </w:r>
          </w:p>
        </w:tc>
      </w:tr>
      <w:tr w:rsidR="00CC303A" w:rsidRPr="000B5162" w14:paraId="71B2CB4D" w14:textId="77777777" w:rsidTr="00504B25">
        <w:tc>
          <w:tcPr>
            <w:tcW w:w="1271" w:type="dxa"/>
          </w:tcPr>
          <w:p w14:paraId="1BB729C0" w14:textId="77777777" w:rsidR="00CC303A" w:rsidRPr="000B5162" w:rsidRDefault="00CC303A" w:rsidP="00504B25">
            <w:r>
              <w:t>17.01.2023</w:t>
            </w:r>
          </w:p>
        </w:tc>
        <w:tc>
          <w:tcPr>
            <w:tcW w:w="992" w:type="dxa"/>
          </w:tcPr>
          <w:p w14:paraId="5CC97321" w14:textId="743F6274" w:rsidR="00CC303A" w:rsidRPr="000B5162" w:rsidRDefault="00CC303A" w:rsidP="00504B25">
            <w:r>
              <w:t>1.0</w:t>
            </w:r>
          </w:p>
        </w:tc>
        <w:tc>
          <w:tcPr>
            <w:tcW w:w="993" w:type="dxa"/>
          </w:tcPr>
          <w:p w14:paraId="3752A4A9" w14:textId="77777777" w:rsidR="00CC303A" w:rsidRPr="000B5162" w:rsidRDefault="00CC303A" w:rsidP="00504B25">
            <w:r>
              <w:t>marce</w:t>
            </w:r>
          </w:p>
        </w:tc>
        <w:tc>
          <w:tcPr>
            <w:tcW w:w="6378" w:type="dxa"/>
          </w:tcPr>
          <w:p w14:paraId="7883C1E8" w14:textId="77777777" w:rsidR="00CC303A" w:rsidRPr="000B5162" w:rsidRDefault="00CC303A" w:rsidP="00504B25">
            <w:r w:rsidRPr="00900A5E">
              <w:t>Überarbeitete Schnittstelle</w:t>
            </w:r>
          </w:p>
        </w:tc>
      </w:tr>
    </w:tbl>
    <w:p w14:paraId="548BD848" w14:textId="77777777" w:rsidR="00BE31B8" w:rsidRPr="000B5162" w:rsidRDefault="00BE31B8" w:rsidP="0003772E">
      <w:pPr>
        <w:ind w:left="708" w:hanging="708"/>
      </w:pPr>
    </w:p>
    <w:p w14:paraId="13F521FE" w14:textId="77777777" w:rsidR="00BE31B8" w:rsidRPr="000B5162" w:rsidRDefault="009315A2" w:rsidP="0003772E">
      <w:pPr>
        <w:pStyle w:val="Kopfzeile"/>
        <w:tabs>
          <w:tab w:val="clear" w:pos="4536"/>
          <w:tab w:val="clear" w:pos="9072"/>
        </w:tabs>
        <w:ind w:left="708" w:hanging="708"/>
      </w:pPr>
      <w:r w:rsidRPr="000B5162">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7F4F83FA"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561A50">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7F4F83FA"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561A50">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0B5162">
        <w:br w:type="page"/>
      </w:r>
    </w:p>
    <w:p w14:paraId="3E25CCF7" w14:textId="4A5A7135" w:rsidR="00F52F06" w:rsidRDefault="00F52F06" w:rsidP="00BD2267"/>
    <w:p w14:paraId="46973364" w14:textId="77777777" w:rsidR="00CC303A" w:rsidRDefault="00CC303A" w:rsidP="00CC303A">
      <w:pPr>
        <w:pStyle w:val="berschrift1"/>
      </w:pPr>
      <w:bookmarkStart w:id="0" w:name="_Toc124679896"/>
      <w:bookmarkStart w:id="1" w:name="_Toc124680034"/>
      <w:r>
        <w:t>Kontakt</w:t>
      </w:r>
      <w:bookmarkEnd w:id="0"/>
      <w:bookmarkEnd w:id="1"/>
    </w:p>
    <w:p w14:paraId="319B4E7B" w14:textId="77777777" w:rsidR="00CC303A" w:rsidRPr="00900A5E" w:rsidRDefault="00CC303A" w:rsidP="00CC303A">
      <w:pPr>
        <w:rPr>
          <w:lang w:val="en-US"/>
        </w:rPr>
      </w:pPr>
      <w:proofErr w:type="spellStart"/>
      <w:r w:rsidRPr="00900A5E">
        <w:rPr>
          <w:lang w:val="en-US"/>
        </w:rPr>
        <w:t>Antrimon</w:t>
      </w:r>
      <w:proofErr w:type="spellEnd"/>
      <w:r w:rsidRPr="00900A5E">
        <w:rPr>
          <w:lang w:val="en-US"/>
        </w:rPr>
        <w:t xml:space="preserve"> </w:t>
      </w:r>
      <w:r>
        <w:rPr>
          <w:lang w:val="en-US"/>
        </w:rPr>
        <w:t>Group</w:t>
      </w:r>
      <w:r w:rsidRPr="00900A5E">
        <w:rPr>
          <w:lang w:val="en-US"/>
        </w:rPr>
        <w:t xml:space="preserve"> AG</w:t>
      </w:r>
    </w:p>
    <w:p w14:paraId="2E1EA5A4" w14:textId="77777777" w:rsidR="00CC303A" w:rsidRDefault="00CC303A" w:rsidP="00CC303A">
      <w:r>
        <w:t>Gotthardstrasse 3, 5630 Muri AG</w:t>
      </w:r>
    </w:p>
    <w:p w14:paraId="68C56010" w14:textId="77777777" w:rsidR="00CC303A" w:rsidRDefault="00CC303A" w:rsidP="00CC303A"/>
    <w:p w14:paraId="77033DB2" w14:textId="77777777" w:rsidR="00CC303A" w:rsidRPr="0095254B" w:rsidRDefault="00CC303A" w:rsidP="00CC303A">
      <w:pPr>
        <w:rPr>
          <w:b/>
          <w:bCs/>
        </w:rPr>
      </w:pPr>
      <w:r w:rsidRPr="0095254B">
        <w:rPr>
          <w:b/>
          <w:bCs/>
        </w:rPr>
        <w:t>SAP Partner</w:t>
      </w:r>
    </w:p>
    <w:p w14:paraId="5262C77B" w14:textId="77777777" w:rsidR="00CC303A" w:rsidRDefault="00CC303A" w:rsidP="00CC303A">
      <w:r>
        <w:t>DATA UNIT AG</w:t>
      </w:r>
    </w:p>
    <w:p w14:paraId="328B903A" w14:textId="77777777" w:rsidR="00CC303A" w:rsidRDefault="00CC303A" w:rsidP="00CC303A">
      <w:proofErr w:type="spellStart"/>
      <w:r>
        <w:t>Surentalstrasse</w:t>
      </w:r>
      <w:proofErr w:type="spellEnd"/>
      <w:r>
        <w:t xml:space="preserve"> 10, 6210 Sursee</w:t>
      </w:r>
    </w:p>
    <w:p w14:paraId="2F28D30B" w14:textId="77777777" w:rsidR="00CC303A" w:rsidRDefault="00CC303A" w:rsidP="00CC303A">
      <w:r>
        <w:t>041 925 17 17</w:t>
      </w:r>
    </w:p>
    <w:p w14:paraId="4C351BE5" w14:textId="77777777" w:rsidR="00CC303A" w:rsidRPr="000B5162" w:rsidRDefault="00CC303A" w:rsidP="00CC303A"/>
    <w:tbl>
      <w:tblPr>
        <w:tblStyle w:val="Tabellenraster"/>
        <w:tblW w:w="8926" w:type="dxa"/>
        <w:tblLook w:val="04A0" w:firstRow="1" w:lastRow="0" w:firstColumn="1" w:lastColumn="0" w:noHBand="0" w:noVBand="1"/>
      </w:tblPr>
      <w:tblGrid>
        <w:gridCol w:w="2041"/>
        <w:gridCol w:w="1782"/>
        <w:gridCol w:w="2551"/>
        <w:gridCol w:w="2552"/>
      </w:tblGrid>
      <w:tr w:rsidR="00CC303A" w:rsidRPr="000B5162" w14:paraId="6437E8C8" w14:textId="77777777" w:rsidTr="00504B25">
        <w:tc>
          <w:tcPr>
            <w:tcW w:w="2041" w:type="dxa"/>
            <w:shd w:val="clear" w:color="auto" w:fill="D9D9D9" w:themeFill="background1" w:themeFillShade="D9"/>
          </w:tcPr>
          <w:p w14:paraId="2C7C044C" w14:textId="77777777" w:rsidR="00CC303A" w:rsidRPr="000B5162" w:rsidRDefault="00CC303A" w:rsidP="00504B25">
            <w:pPr>
              <w:rPr>
                <w:b/>
              </w:rPr>
            </w:pPr>
            <w:r w:rsidRPr="000B5162">
              <w:rPr>
                <w:b/>
              </w:rPr>
              <w:t>Name</w:t>
            </w:r>
          </w:p>
        </w:tc>
        <w:tc>
          <w:tcPr>
            <w:tcW w:w="1782" w:type="dxa"/>
            <w:shd w:val="clear" w:color="auto" w:fill="D9D9D9" w:themeFill="background1" w:themeFillShade="D9"/>
          </w:tcPr>
          <w:p w14:paraId="2CBDA4DD" w14:textId="77777777" w:rsidR="00CC303A" w:rsidRPr="000B5162" w:rsidRDefault="00CC303A" w:rsidP="00504B25">
            <w:pPr>
              <w:rPr>
                <w:b/>
              </w:rPr>
            </w:pPr>
            <w:r>
              <w:rPr>
                <w:b/>
              </w:rPr>
              <w:t>Firma</w:t>
            </w:r>
          </w:p>
        </w:tc>
        <w:tc>
          <w:tcPr>
            <w:tcW w:w="2551" w:type="dxa"/>
            <w:shd w:val="clear" w:color="auto" w:fill="D9D9D9" w:themeFill="background1" w:themeFillShade="D9"/>
          </w:tcPr>
          <w:p w14:paraId="026A702E" w14:textId="77777777" w:rsidR="00CC303A" w:rsidRDefault="00CC303A" w:rsidP="00504B25">
            <w:pPr>
              <w:rPr>
                <w:b/>
              </w:rPr>
            </w:pPr>
            <w:r>
              <w:rPr>
                <w:b/>
              </w:rPr>
              <w:t>Funktion</w:t>
            </w:r>
          </w:p>
        </w:tc>
        <w:tc>
          <w:tcPr>
            <w:tcW w:w="2552" w:type="dxa"/>
            <w:shd w:val="clear" w:color="auto" w:fill="D9D9D9" w:themeFill="background1" w:themeFillShade="D9"/>
          </w:tcPr>
          <w:p w14:paraId="485E4989" w14:textId="77777777" w:rsidR="00CC303A" w:rsidRDefault="00CC303A" w:rsidP="00504B25">
            <w:pPr>
              <w:rPr>
                <w:b/>
              </w:rPr>
            </w:pPr>
            <w:r>
              <w:rPr>
                <w:b/>
              </w:rPr>
              <w:t>Telefon</w:t>
            </w:r>
          </w:p>
        </w:tc>
      </w:tr>
      <w:tr w:rsidR="00CC303A" w:rsidRPr="000B5162" w14:paraId="43B22E1B" w14:textId="77777777" w:rsidTr="00504B25">
        <w:tc>
          <w:tcPr>
            <w:tcW w:w="2041" w:type="dxa"/>
          </w:tcPr>
          <w:p w14:paraId="4FEA3398" w14:textId="77777777" w:rsidR="00CC303A" w:rsidRPr="000B5162" w:rsidRDefault="00000000" w:rsidP="00504B25">
            <w:hyperlink r:id="rId8" w:history="1">
              <w:r w:rsidR="00CC303A" w:rsidRPr="00900A5E">
                <w:rPr>
                  <w:rStyle w:val="Hyperlink"/>
                </w:rPr>
                <w:t>Thomas Kreidler</w:t>
              </w:r>
            </w:hyperlink>
          </w:p>
        </w:tc>
        <w:tc>
          <w:tcPr>
            <w:tcW w:w="1782" w:type="dxa"/>
          </w:tcPr>
          <w:p w14:paraId="66CA407B" w14:textId="77777777" w:rsidR="00CC303A" w:rsidRPr="000B5162" w:rsidRDefault="00CC303A" w:rsidP="00504B25">
            <w:proofErr w:type="spellStart"/>
            <w:r>
              <w:t>Antrimon</w:t>
            </w:r>
            <w:proofErr w:type="spellEnd"/>
            <w:r>
              <w:t xml:space="preserve"> Group</w:t>
            </w:r>
          </w:p>
        </w:tc>
        <w:tc>
          <w:tcPr>
            <w:tcW w:w="2551" w:type="dxa"/>
          </w:tcPr>
          <w:p w14:paraId="7818AEF5" w14:textId="77777777" w:rsidR="00CC303A" w:rsidRPr="000B5162" w:rsidRDefault="00CC303A" w:rsidP="00504B25">
            <w:r w:rsidRPr="00776F18">
              <w:rPr>
                <w:lang w:val="en-US"/>
              </w:rPr>
              <w:t xml:space="preserve">Head of IT  </w:t>
            </w:r>
          </w:p>
        </w:tc>
        <w:tc>
          <w:tcPr>
            <w:tcW w:w="2552" w:type="dxa"/>
          </w:tcPr>
          <w:p w14:paraId="65FCEC01" w14:textId="77777777" w:rsidR="00CC303A" w:rsidRDefault="00CC303A" w:rsidP="00504B25">
            <w:r w:rsidRPr="00900A5E">
              <w:t>Direkt 058 330 26 61</w:t>
            </w:r>
          </w:p>
          <w:p w14:paraId="32F6DE12" w14:textId="77777777" w:rsidR="00CC303A" w:rsidRPr="000B5162" w:rsidRDefault="00CC303A" w:rsidP="00504B25">
            <w:r w:rsidRPr="00900A5E">
              <w:t>Mobil 079 960 56 15</w:t>
            </w:r>
          </w:p>
        </w:tc>
      </w:tr>
      <w:tr w:rsidR="00CC303A" w:rsidRPr="000B5162" w14:paraId="267FCF03" w14:textId="77777777" w:rsidTr="00504B25">
        <w:tc>
          <w:tcPr>
            <w:tcW w:w="2041" w:type="dxa"/>
          </w:tcPr>
          <w:p w14:paraId="259FAC49" w14:textId="77777777" w:rsidR="00CC303A" w:rsidRPr="000B5162" w:rsidRDefault="00000000" w:rsidP="00504B25">
            <w:hyperlink r:id="rId9" w:history="1">
              <w:r w:rsidR="00CC303A" w:rsidRPr="00F92DE1">
                <w:rPr>
                  <w:rStyle w:val="Hyperlink"/>
                </w:rPr>
                <w:t>Julia Imbach</w:t>
              </w:r>
            </w:hyperlink>
          </w:p>
        </w:tc>
        <w:tc>
          <w:tcPr>
            <w:tcW w:w="1782" w:type="dxa"/>
          </w:tcPr>
          <w:p w14:paraId="79A12443" w14:textId="77777777" w:rsidR="00CC303A" w:rsidRPr="000B5162" w:rsidRDefault="00CC303A" w:rsidP="00504B25">
            <w:r>
              <w:t>Data Unit</w:t>
            </w:r>
          </w:p>
        </w:tc>
        <w:tc>
          <w:tcPr>
            <w:tcW w:w="2551" w:type="dxa"/>
          </w:tcPr>
          <w:p w14:paraId="35F923F0" w14:textId="77777777" w:rsidR="00CC303A" w:rsidRPr="000B5162" w:rsidRDefault="00CC303A" w:rsidP="00504B25">
            <w:r>
              <w:t>Entwicklung &amp; Support</w:t>
            </w:r>
          </w:p>
        </w:tc>
        <w:tc>
          <w:tcPr>
            <w:tcW w:w="2552" w:type="dxa"/>
          </w:tcPr>
          <w:p w14:paraId="31E482EF" w14:textId="77777777" w:rsidR="00CC303A" w:rsidRPr="000B5162" w:rsidRDefault="00CC303A" w:rsidP="00504B25">
            <w:r>
              <w:t>0</w:t>
            </w:r>
            <w:r w:rsidRPr="00B34640">
              <w:t>41 925 17 15</w:t>
            </w:r>
          </w:p>
        </w:tc>
      </w:tr>
    </w:tbl>
    <w:p w14:paraId="1EF52077" w14:textId="5B51C25A" w:rsidR="005A13B2" w:rsidRDefault="005A13B2" w:rsidP="00B0514C"/>
    <w:p w14:paraId="6A99D447" w14:textId="77777777" w:rsidR="00561A50" w:rsidRDefault="00561A50" w:rsidP="00B0514C"/>
    <w:p w14:paraId="20D96801" w14:textId="5D88AB10" w:rsidR="00561A50" w:rsidRDefault="00561A50" w:rsidP="00B0514C">
      <w:r>
        <w:t>Wie werden Daten erfasst?</w:t>
      </w:r>
    </w:p>
    <w:p w14:paraId="5F177DE5" w14:textId="2E152BB5" w:rsidR="00561A50" w:rsidRDefault="00561A50" w:rsidP="00B0514C">
      <w:r>
        <w:t>Zuerst in SuperOffice und anschliessend in SAP mit der Verkaufsnummer aus SuperOffice (</w:t>
      </w:r>
      <w:proofErr w:type="spellStart"/>
      <w:r>
        <w:t>CRMNr</w:t>
      </w:r>
      <w:proofErr w:type="spellEnd"/>
      <w:r>
        <w:t>)?</w:t>
      </w:r>
    </w:p>
    <w:p w14:paraId="0B6C0ECE" w14:textId="1806FFBB" w:rsidR="00561A50" w:rsidRDefault="00561A50" w:rsidP="00B0514C"/>
    <w:p w14:paraId="5F8D7A3B" w14:textId="77777777" w:rsidR="00561A50" w:rsidRDefault="00561A50" w:rsidP="00B0514C"/>
    <w:sectPr w:rsidR="00561A50" w:rsidSect="001B01AC">
      <w:headerReference w:type="default" r:id="rId10"/>
      <w:footerReference w:type="default" r:id="rId11"/>
      <w:headerReference w:type="first" r:id="rId12"/>
      <w:footerReference w:type="first" r:id="rId13"/>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BE1F" w14:textId="77777777" w:rsidR="009A785A" w:rsidRDefault="009A785A">
      <w:r>
        <w:separator/>
      </w:r>
    </w:p>
  </w:endnote>
  <w:endnote w:type="continuationSeparator" w:id="0">
    <w:p w14:paraId="6352A07C" w14:textId="77777777" w:rsidR="009A785A" w:rsidRDefault="009A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2CFD8660"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561A50">
      <w:rPr>
        <w:noProof/>
        <w:sz w:val="18"/>
      </w:rPr>
      <w:t>15.01.2023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04AE81AF"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561A50">
      <w:rPr>
        <w:noProof/>
        <w:sz w:val="18"/>
      </w:rPr>
      <w:t>15.01.2023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D88E" w14:textId="77777777" w:rsidR="009A785A" w:rsidRDefault="009A785A">
      <w:r>
        <w:separator/>
      </w:r>
    </w:p>
  </w:footnote>
  <w:footnote w:type="continuationSeparator" w:id="0">
    <w:p w14:paraId="71C5AAAE" w14:textId="77777777" w:rsidR="009A785A" w:rsidRDefault="009A7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126D9B77"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C75458">
      <w:rPr>
        <w:noProof/>
        <w:sz w:val="18"/>
        <w:lang w:val="de-DE"/>
      </w:rPr>
      <w:t>Schnittstelle SAP Testprotokoll.docx</w:t>
    </w:r>
    <w:r>
      <w:rPr>
        <w:noProof/>
        <w:sz w:val="18"/>
        <w:lang w:val="de-DE"/>
      </w:rPr>
      <w:fldChar w:fldCharType="end"/>
    </w:r>
  </w:p>
  <w:p w14:paraId="609F86E3" w14:textId="64861BF9"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Pr>
        <w:sz w:val="18"/>
        <w:lang w:val="en-US"/>
      </w:rPr>
      <w:fldChar w:fldCharType="separate"/>
    </w:r>
    <w:r w:rsidR="00561A50">
      <w:rPr>
        <w:noProof/>
        <w:sz w:val="18"/>
        <w:lang w:val="en-US"/>
      </w:rPr>
      <w:t>Kontakt</w:t>
    </w:r>
    <w:r>
      <w:rPr>
        <w:sz w:val="18"/>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9"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18"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6"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35"/>
  </w:num>
  <w:num w:numId="2" w16cid:durableId="1820731927">
    <w:abstractNumId w:val="1"/>
  </w:num>
  <w:num w:numId="3" w16cid:durableId="1809936326">
    <w:abstractNumId w:val="15"/>
  </w:num>
  <w:num w:numId="4" w16cid:durableId="356546233">
    <w:abstractNumId w:val="24"/>
  </w:num>
  <w:num w:numId="5" w16cid:durableId="1108043413">
    <w:abstractNumId w:val="4"/>
  </w:num>
  <w:num w:numId="6" w16cid:durableId="673338308">
    <w:abstractNumId w:val="28"/>
  </w:num>
  <w:num w:numId="7" w16cid:durableId="402340591">
    <w:abstractNumId w:val="19"/>
  </w:num>
  <w:num w:numId="8" w16cid:durableId="95907235">
    <w:abstractNumId w:val="21"/>
  </w:num>
  <w:num w:numId="9" w16cid:durableId="402071700">
    <w:abstractNumId w:val="13"/>
  </w:num>
  <w:num w:numId="10" w16cid:durableId="1142698159">
    <w:abstractNumId w:val="36"/>
  </w:num>
  <w:num w:numId="11" w16cid:durableId="1712873773">
    <w:abstractNumId w:val="29"/>
  </w:num>
  <w:num w:numId="12" w16cid:durableId="482087834">
    <w:abstractNumId w:val="0"/>
  </w:num>
  <w:num w:numId="13" w16cid:durableId="1468402013">
    <w:abstractNumId w:val="9"/>
  </w:num>
  <w:num w:numId="14" w16cid:durableId="1405641234">
    <w:abstractNumId w:val="6"/>
  </w:num>
  <w:num w:numId="15" w16cid:durableId="94056322">
    <w:abstractNumId w:val="16"/>
  </w:num>
  <w:num w:numId="16" w16cid:durableId="771819003">
    <w:abstractNumId w:val="30"/>
  </w:num>
  <w:num w:numId="17" w16cid:durableId="1880898063">
    <w:abstractNumId w:val="2"/>
  </w:num>
  <w:num w:numId="18" w16cid:durableId="408380403">
    <w:abstractNumId w:val="3"/>
  </w:num>
  <w:num w:numId="19" w16cid:durableId="1226184274">
    <w:abstractNumId w:val="32"/>
  </w:num>
  <w:num w:numId="20" w16cid:durableId="1827045311">
    <w:abstractNumId w:val="5"/>
  </w:num>
  <w:num w:numId="21" w16cid:durableId="890118147">
    <w:abstractNumId w:val="23"/>
  </w:num>
  <w:num w:numId="22" w16cid:durableId="833375590">
    <w:abstractNumId w:val="31"/>
  </w:num>
  <w:num w:numId="23" w16cid:durableId="1349410854">
    <w:abstractNumId w:val="39"/>
  </w:num>
  <w:num w:numId="24" w16cid:durableId="2116558635">
    <w:abstractNumId w:val="18"/>
  </w:num>
  <w:num w:numId="25" w16cid:durableId="90901860">
    <w:abstractNumId w:val="25"/>
  </w:num>
  <w:num w:numId="26" w16cid:durableId="497503249">
    <w:abstractNumId w:val="27"/>
  </w:num>
  <w:num w:numId="27" w16cid:durableId="1382099156">
    <w:abstractNumId w:val="33"/>
  </w:num>
  <w:num w:numId="28" w16cid:durableId="1644577468">
    <w:abstractNumId w:val="11"/>
  </w:num>
  <w:num w:numId="29" w16cid:durableId="1513299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7"/>
  </w:num>
  <w:num w:numId="31" w16cid:durableId="277764622">
    <w:abstractNumId w:val="17"/>
  </w:num>
  <w:num w:numId="32" w16cid:durableId="1633246243">
    <w:abstractNumId w:val="14"/>
  </w:num>
  <w:num w:numId="33" w16cid:durableId="1600218433">
    <w:abstractNumId w:val="12"/>
  </w:num>
  <w:num w:numId="34" w16cid:durableId="1278676550">
    <w:abstractNumId w:val="20"/>
  </w:num>
  <w:num w:numId="35" w16cid:durableId="259799503">
    <w:abstractNumId w:val="26"/>
  </w:num>
  <w:num w:numId="36" w16cid:durableId="229467779">
    <w:abstractNumId w:val="8"/>
  </w:num>
  <w:num w:numId="37" w16cid:durableId="810900512">
    <w:abstractNumId w:val="38"/>
  </w:num>
  <w:num w:numId="38" w16cid:durableId="425082038">
    <w:abstractNumId w:val="22"/>
  </w:num>
  <w:num w:numId="39" w16cid:durableId="856505627">
    <w:abstractNumId w:val="37"/>
  </w:num>
  <w:num w:numId="40" w16cid:durableId="41055197">
    <w:abstractNumId w:val="10"/>
  </w:num>
  <w:num w:numId="41" w16cid:durableId="11955833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2FD"/>
    <w:rsid w:val="000B7E19"/>
    <w:rsid w:val="000C0263"/>
    <w:rsid w:val="000C03C7"/>
    <w:rsid w:val="000C18A2"/>
    <w:rsid w:val="000C1AC3"/>
    <w:rsid w:val="000C2B72"/>
    <w:rsid w:val="000C2B97"/>
    <w:rsid w:val="000C30FC"/>
    <w:rsid w:val="000C3589"/>
    <w:rsid w:val="000C3B72"/>
    <w:rsid w:val="000C3C14"/>
    <w:rsid w:val="000C4FF7"/>
    <w:rsid w:val="000C5512"/>
    <w:rsid w:val="000C5A1B"/>
    <w:rsid w:val="000C7D6D"/>
    <w:rsid w:val="000D3743"/>
    <w:rsid w:val="000D3E22"/>
    <w:rsid w:val="000D4BFF"/>
    <w:rsid w:val="000D607D"/>
    <w:rsid w:val="000D695C"/>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62B3"/>
    <w:rsid w:val="00137951"/>
    <w:rsid w:val="001400A8"/>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938"/>
    <w:rsid w:val="001A41E1"/>
    <w:rsid w:val="001A4FDC"/>
    <w:rsid w:val="001A5BD5"/>
    <w:rsid w:val="001A5D02"/>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1FEC"/>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B28"/>
    <w:rsid w:val="00393EA1"/>
    <w:rsid w:val="00394F31"/>
    <w:rsid w:val="00394F9A"/>
    <w:rsid w:val="003950C6"/>
    <w:rsid w:val="003953E2"/>
    <w:rsid w:val="00396778"/>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3831"/>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9F4"/>
    <w:rsid w:val="00531DB1"/>
    <w:rsid w:val="005320AF"/>
    <w:rsid w:val="0053217A"/>
    <w:rsid w:val="0053260D"/>
    <w:rsid w:val="00532AA4"/>
    <w:rsid w:val="00532AC1"/>
    <w:rsid w:val="00534CDA"/>
    <w:rsid w:val="00537615"/>
    <w:rsid w:val="00537DDD"/>
    <w:rsid w:val="00537E08"/>
    <w:rsid w:val="005424C1"/>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1A5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420B"/>
    <w:rsid w:val="006B654F"/>
    <w:rsid w:val="006B6CBC"/>
    <w:rsid w:val="006B6FDE"/>
    <w:rsid w:val="006B713B"/>
    <w:rsid w:val="006B7FCF"/>
    <w:rsid w:val="006C2CC8"/>
    <w:rsid w:val="006C2E0B"/>
    <w:rsid w:val="006C30A8"/>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FAB"/>
    <w:rsid w:val="006D7185"/>
    <w:rsid w:val="006D7470"/>
    <w:rsid w:val="006E11C1"/>
    <w:rsid w:val="006E185A"/>
    <w:rsid w:val="006E1D18"/>
    <w:rsid w:val="006E2262"/>
    <w:rsid w:val="006E2781"/>
    <w:rsid w:val="006E2C13"/>
    <w:rsid w:val="006E2CFC"/>
    <w:rsid w:val="006E393A"/>
    <w:rsid w:val="006E5FEE"/>
    <w:rsid w:val="006E6215"/>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5BB"/>
    <w:rsid w:val="007068F9"/>
    <w:rsid w:val="00706F8B"/>
    <w:rsid w:val="00707F11"/>
    <w:rsid w:val="00710F30"/>
    <w:rsid w:val="00712E01"/>
    <w:rsid w:val="00714983"/>
    <w:rsid w:val="00714B04"/>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3EA0"/>
    <w:rsid w:val="00753EB7"/>
    <w:rsid w:val="00754E7B"/>
    <w:rsid w:val="007554F1"/>
    <w:rsid w:val="00756EBE"/>
    <w:rsid w:val="00757BD8"/>
    <w:rsid w:val="00761415"/>
    <w:rsid w:val="00761A27"/>
    <w:rsid w:val="00762413"/>
    <w:rsid w:val="00762996"/>
    <w:rsid w:val="007631B4"/>
    <w:rsid w:val="00763F08"/>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BB"/>
    <w:rsid w:val="007E4061"/>
    <w:rsid w:val="007E5DA0"/>
    <w:rsid w:val="007E69E6"/>
    <w:rsid w:val="007F0038"/>
    <w:rsid w:val="007F033F"/>
    <w:rsid w:val="007F0EA2"/>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B31"/>
    <w:rsid w:val="00894497"/>
    <w:rsid w:val="008945B2"/>
    <w:rsid w:val="008954E7"/>
    <w:rsid w:val="008959DC"/>
    <w:rsid w:val="00896A19"/>
    <w:rsid w:val="00897485"/>
    <w:rsid w:val="00897515"/>
    <w:rsid w:val="008A0A1F"/>
    <w:rsid w:val="008A16D7"/>
    <w:rsid w:val="008A1A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F062A"/>
    <w:rsid w:val="008F0B78"/>
    <w:rsid w:val="008F1A05"/>
    <w:rsid w:val="008F1C0C"/>
    <w:rsid w:val="008F1D71"/>
    <w:rsid w:val="008F3156"/>
    <w:rsid w:val="008F37AC"/>
    <w:rsid w:val="008F4A62"/>
    <w:rsid w:val="008F4E29"/>
    <w:rsid w:val="008F5044"/>
    <w:rsid w:val="008F55B6"/>
    <w:rsid w:val="008F5EAB"/>
    <w:rsid w:val="008F71D2"/>
    <w:rsid w:val="008F7261"/>
    <w:rsid w:val="00900764"/>
    <w:rsid w:val="00900948"/>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A7"/>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A9C"/>
    <w:rsid w:val="00967D3E"/>
    <w:rsid w:val="00970BE0"/>
    <w:rsid w:val="0097139D"/>
    <w:rsid w:val="0097250D"/>
    <w:rsid w:val="0097276E"/>
    <w:rsid w:val="0097301A"/>
    <w:rsid w:val="00973487"/>
    <w:rsid w:val="00973C2E"/>
    <w:rsid w:val="00973E01"/>
    <w:rsid w:val="0097480F"/>
    <w:rsid w:val="00974F44"/>
    <w:rsid w:val="00975313"/>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85A"/>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6C6E"/>
    <w:rsid w:val="00A072E4"/>
    <w:rsid w:val="00A0745C"/>
    <w:rsid w:val="00A077D4"/>
    <w:rsid w:val="00A111A1"/>
    <w:rsid w:val="00A115B2"/>
    <w:rsid w:val="00A11F55"/>
    <w:rsid w:val="00A12B65"/>
    <w:rsid w:val="00A138F5"/>
    <w:rsid w:val="00A16814"/>
    <w:rsid w:val="00A16C15"/>
    <w:rsid w:val="00A16E45"/>
    <w:rsid w:val="00A17660"/>
    <w:rsid w:val="00A20252"/>
    <w:rsid w:val="00A2221F"/>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C61"/>
    <w:rsid w:val="00C002D4"/>
    <w:rsid w:val="00C037CE"/>
    <w:rsid w:val="00C03BFE"/>
    <w:rsid w:val="00C04B8B"/>
    <w:rsid w:val="00C04E65"/>
    <w:rsid w:val="00C06193"/>
    <w:rsid w:val="00C06736"/>
    <w:rsid w:val="00C1099E"/>
    <w:rsid w:val="00C10CF3"/>
    <w:rsid w:val="00C114EC"/>
    <w:rsid w:val="00C144F2"/>
    <w:rsid w:val="00C14561"/>
    <w:rsid w:val="00C14B5A"/>
    <w:rsid w:val="00C16520"/>
    <w:rsid w:val="00C176E1"/>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CC7"/>
    <w:rsid w:val="00C61CDA"/>
    <w:rsid w:val="00C6207E"/>
    <w:rsid w:val="00C65385"/>
    <w:rsid w:val="00C6592A"/>
    <w:rsid w:val="00C66357"/>
    <w:rsid w:val="00C6727E"/>
    <w:rsid w:val="00C6784D"/>
    <w:rsid w:val="00C70C82"/>
    <w:rsid w:val="00C70F49"/>
    <w:rsid w:val="00C71BE9"/>
    <w:rsid w:val="00C72004"/>
    <w:rsid w:val="00C727FD"/>
    <w:rsid w:val="00C72FF1"/>
    <w:rsid w:val="00C73AFC"/>
    <w:rsid w:val="00C75458"/>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418"/>
    <w:rsid w:val="00CC303A"/>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3AFC"/>
    <w:rsid w:val="00D13B46"/>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276"/>
    <w:rsid w:val="00D54A6D"/>
    <w:rsid w:val="00D54F6C"/>
    <w:rsid w:val="00D55527"/>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C75"/>
    <w:rsid w:val="00DA5150"/>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447"/>
    <w:rsid w:val="00E13655"/>
    <w:rsid w:val="00E13FA3"/>
    <w:rsid w:val="00E14CAD"/>
    <w:rsid w:val="00E14DC7"/>
    <w:rsid w:val="00E15468"/>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51FE"/>
    <w:rsid w:val="00F85A2E"/>
    <w:rsid w:val="00F8770E"/>
    <w:rsid w:val="00F90847"/>
    <w:rsid w:val="00F90EC0"/>
    <w:rsid w:val="00F9202D"/>
    <w:rsid w:val="00F928C7"/>
    <w:rsid w:val="00F92909"/>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reidler@antrimon.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2</Pages>
  <Words>104</Words>
  <Characters>657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Schnittstelle SAP Testprotokoll</vt:lpstr>
    </vt:vector>
  </TitlesOfParts>
  <Company>SuperOffice AG</Company>
  <LinksUpToDate>false</LinksUpToDate>
  <CharactersWithSpaces>760</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 SAP Testprotokoll</dc:title>
  <dc:subject>Schnittstelle SAP Testprotokoll</dc:subject>
  <dc:creator>Marc Eberhard</dc:creator>
  <cp:lastModifiedBy>Marc Eberhard</cp:lastModifiedBy>
  <cp:revision>6</cp:revision>
  <cp:lastPrinted>2018-05-29T12:45:00Z</cp:lastPrinted>
  <dcterms:created xsi:type="dcterms:W3CDTF">2023-01-15T11:25:00Z</dcterms:created>
  <dcterms:modified xsi:type="dcterms:W3CDTF">2023-01-16T12:33:00Z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ies>
</file>